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0C598BB5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801D88">
              <w:rPr>
                <w:rFonts w:ascii="Arial Narrow" w:hAnsi="Arial Narrow" w:cs="Tahoma"/>
                <w:sz w:val="36"/>
              </w:rPr>
              <w:t xml:space="preserve"> </w:t>
            </w:r>
            <w:r w:rsidR="00801D88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3E3433A" w:rsidR="000732DF" w:rsidRPr="0036420F" w:rsidRDefault="0013262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32629">
              <w:rPr>
                <w:rFonts w:ascii="Arial" w:hAnsi="Arial" w:cs="Arial"/>
                <w:b/>
                <w:sz w:val="20"/>
              </w:rPr>
              <w:t>O223-CPEN6098-GE08-02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8280E17" w14:textId="77777777" w:rsidR="002C25D2" w:rsidRPr="008C05E3" w:rsidRDefault="002C25D2" w:rsidP="002C25D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>Starblitz Stdio plans</w:t>
      </w:r>
      <w:r w:rsidRPr="008C05E3">
        <w:t xml:space="preserve"> </w:t>
      </w:r>
      <w:r>
        <w:t>on</w:t>
      </w:r>
      <w:r w:rsidRPr="008C05E3">
        <w:t xml:space="preserve"> build</w:t>
      </w:r>
      <w:r>
        <w:t>ing</w:t>
      </w:r>
      <w:r w:rsidRPr="008C05E3">
        <w:t xml:space="preserve"> a new network. You are requested to use </w:t>
      </w:r>
      <w:r w:rsidRPr="008C05E3">
        <w:rPr>
          <w:b/>
        </w:rPr>
        <w:t>VLAN</w:t>
      </w:r>
      <w:r w:rsidRPr="008C05E3">
        <w:t xml:space="preserve">. </w:t>
      </w:r>
      <w:r w:rsidRPr="008C05E3">
        <w:rPr>
          <w:b/>
        </w:rPr>
        <w:t>Open</w:t>
      </w:r>
      <w:r w:rsidRPr="008C05E3">
        <w:t xml:space="preserve">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01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Make sure that </w:t>
      </w:r>
      <w:r w:rsidRPr="008C05E3">
        <w:rPr>
          <w:b/>
        </w:rPr>
        <w:t>every PC in the same division is connected to each other</w:t>
      </w:r>
      <w:r w:rsidRPr="008C05E3">
        <w:t xml:space="preserve">, </w:t>
      </w:r>
      <w:r w:rsidRPr="008C05E3">
        <w:rPr>
          <w:b/>
        </w:rPr>
        <w:t>and not connected to the PC of other division</w:t>
      </w:r>
      <w:r w:rsidRPr="008C05E3">
        <w:t>.</w:t>
      </w:r>
    </w:p>
    <w:p w14:paraId="33B18736" w14:textId="77777777" w:rsidR="002C25D2" w:rsidRPr="008C05E3" w:rsidRDefault="002C25D2" w:rsidP="002C25D2">
      <w:pPr>
        <w:pStyle w:val="ListParagraph"/>
        <w:spacing w:line="360" w:lineRule="auto"/>
        <w:jc w:val="both"/>
      </w:pPr>
      <w:r w:rsidRPr="002D4B5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3D60CC" wp14:editId="54E54545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824593" cy="3000977"/>
            <wp:effectExtent l="19050" t="19050" r="24130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93" cy="30009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CEA06" w14:textId="77777777" w:rsidR="002C25D2" w:rsidRDefault="002C25D2" w:rsidP="002C25D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noProof/>
        </w:rPr>
        <w:t>The picture on below shows</w:t>
      </w:r>
      <w:r w:rsidRPr="008C05E3">
        <w:rPr>
          <w:noProof/>
        </w:rPr>
        <w:t xml:space="preserve"> the </w:t>
      </w:r>
      <w:r w:rsidRPr="007571E7">
        <w:rPr>
          <w:b/>
          <w:noProof/>
        </w:rPr>
        <w:t>WLAN</w:t>
      </w:r>
      <w:r w:rsidRPr="008C05E3">
        <w:rPr>
          <w:noProof/>
        </w:rPr>
        <w:t xml:space="preserve"> which is requested by </w:t>
      </w:r>
      <w:r>
        <w:t xml:space="preserve">Starblitz Studio </w:t>
      </w:r>
      <w:r w:rsidRPr="008C05E3">
        <w:rPr>
          <w:noProof/>
        </w:rPr>
        <w:t>for it’s new branch office.</w:t>
      </w:r>
      <w:r w:rsidRPr="008C05E3">
        <w:t xml:space="preserve"> Open the “</w:t>
      </w:r>
      <w:r w:rsidRPr="007571E7">
        <w:rPr>
          <w:b/>
        </w:rPr>
        <w:t>Case</w:t>
      </w:r>
      <w:r w:rsidRPr="008C05E3">
        <w:t xml:space="preserve"> </w:t>
      </w:r>
      <w:r w:rsidRPr="007571E7">
        <w:rPr>
          <w:b/>
        </w:rPr>
        <w:t>02</w:t>
      </w:r>
      <w:r w:rsidRPr="008C05E3">
        <w:t>.</w:t>
      </w:r>
      <w:r w:rsidRPr="007571E7">
        <w:rPr>
          <w:b/>
        </w:rPr>
        <w:t>pka</w:t>
      </w:r>
      <w:r w:rsidRPr="008C05E3">
        <w:t xml:space="preserve">” file and follow the instructions shown in the case. All </w:t>
      </w:r>
      <w:r w:rsidRPr="007571E7">
        <w:rPr>
          <w:b/>
        </w:rPr>
        <w:t>computers must be able to send and receive packet from other computers</w:t>
      </w:r>
      <w:r w:rsidRPr="008C05E3">
        <w:t>.</w:t>
      </w:r>
    </w:p>
    <w:p w14:paraId="6ACAC5FD" w14:textId="77777777" w:rsidR="002C25D2" w:rsidRPr="008C05E3" w:rsidRDefault="002C25D2" w:rsidP="002C25D2">
      <w:pPr>
        <w:pStyle w:val="ListParagraph"/>
        <w:spacing w:line="360" w:lineRule="auto"/>
        <w:sectPr w:rsidR="002C25D2" w:rsidRPr="008C05E3" w:rsidSect="002A5BE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08" w:bottom="1440" w:left="1008" w:header="720" w:footer="720" w:gutter="0"/>
          <w:cols w:space="720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136A86" wp14:editId="73774D79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934075" cy="2869835"/>
            <wp:effectExtent l="19050" t="19050" r="9525" b="260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3" t="-4475" r="-980" b="-2202"/>
                    <a:stretch/>
                  </pic:blipFill>
                  <pic:spPr bwMode="auto">
                    <a:xfrm>
                      <a:off x="0" y="0"/>
                      <a:ext cx="5934075" cy="28698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A64A3" w14:textId="77777777" w:rsidR="002C25D2" w:rsidRPr="008C05E3" w:rsidRDefault="002C25D2" w:rsidP="002C25D2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 </w:t>
      </w:r>
      <w:r>
        <w:t>Starblitz Studio</w:t>
      </w:r>
      <w:r w:rsidRPr="008C05E3">
        <w:rPr>
          <w:noProof/>
        </w:rPr>
        <w:t>.</w:t>
      </w:r>
      <w:r w:rsidRPr="008C05E3">
        <w:t xml:space="preserve"> </w:t>
      </w:r>
      <w:r w:rsidRPr="008C05E3">
        <w:rPr>
          <w:b/>
        </w:rPr>
        <w:t>Open</w:t>
      </w:r>
      <w:r w:rsidRPr="008C05E3">
        <w:t xml:space="preserve"> </w:t>
      </w:r>
      <w:r w:rsidRPr="008C05E3">
        <w:rPr>
          <w:b/>
        </w:rPr>
        <w:t>the</w:t>
      </w:r>
      <w:r w:rsidRPr="008C05E3">
        <w:t xml:space="preserve">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03</w:t>
      </w:r>
      <w:r w:rsidRPr="008C05E3">
        <w:t>.</w:t>
      </w:r>
      <w:r w:rsidRPr="008C05E3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28A56851" w14:textId="105FC657" w:rsidR="002C25D2" w:rsidRDefault="002C25D2" w:rsidP="00264171">
      <w:pPr>
        <w:pStyle w:val="ListParagraph"/>
        <w:spacing w:line="360" w:lineRule="auto"/>
        <w:ind w:left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EEA2FA" wp14:editId="088A5DE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5942330" cy="2867025"/>
            <wp:effectExtent l="19050" t="19050" r="20320" b="285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43" r="-18" b="-10522"/>
                    <a:stretch/>
                  </pic:blipFill>
                  <pic:spPr bwMode="auto">
                    <a:xfrm>
                      <a:off x="0" y="0"/>
                      <a:ext cx="5942330" cy="28670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FC698" w14:textId="77777777" w:rsidR="002C25D2" w:rsidRPr="008C05E3" w:rsidRDefault="002C25D2" w:rsidP="002C25D2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t>The picture on below shows</w:t>
      </w:r>
      <w:r w:rsidRPr="008C05E3">
        <w:rPr>
          <w:noProof/>
        </w:rPr>
        <w:t xml:space="preserve"> the </w:t>
      </w:r>
      <w:r w:rsidRPr="00072402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 </w:t>
      </w:r>
      <w:r>
        <w:t>Starblitz Studio</w:t>
      </w:r>
      <w:r w:rsidRPr="008C05E3">
        <w:rPr>
          <w:noProof/>
        </w:rPr>
        <w:t>.</w:t>
      </w:r>
      <w:r w:rsidRPr="008C05E3">
        <w:t xml:space="preserve"> </w:t>
      </w:r>
      <w:r w:rsidRPr="00072402">
        <w:rPr>
          <w:b/>
        </w:rPr>
        <w:t>Open</w:t>
      </w:r>
      <w:r w:rsidRPr="008C05E3">
        <w:t xml:space="preserve"> </w:t>
      </w:r>
      <w:r w:rsidRPr="00072402">
        <w:rPr>
          <w:b/>
        </w:rPr>
        <w:t>the</w:t>
      </w:r>
      <w:r w:rsidRPr="008C05E3">
        <w:t xml:space="preserve"> “</w:t>
      </w:r>
      <w:r w:rsidRPr="00072402">
        <w:rPr>
          <w:b/>
        </w:rPr>
        <w:t>Case</w:t>
      </w:r>
      <w:r w:rsidRPr="008C05E3">
        <w:t xml:space="preserve"> </w:t>
      </w:r>
      <w:r w:rsidRPr="00072402">
        <w:rPr>
          <w:b/>
        </w:rPr>
        <w:t>0</w:t>
      </w:r>
      <w:r>
        <w:rPr>
          <w:b/>
        </w:rPr>
        <w:t>4</w:t>
      </w:r>
      <w:r w:rsidRPr="008C05E3">
        <w:t>.</w:t>
      </w:r>
      <w:r w:rsidRPr="00072402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48929919" w14:textId="77777777" w:rsidR="002C25D2" w:rsidRPr="008C05E3" w:rsidRDefault="002C25D2" w:rsidP="002C25D2">
      <w:pPr>
        <w:pStyle w:val="ListParagraph"/>
        <w:spacing w:line="360" w:lineRule="auto"/>
        <w:ind w:left="0"/>
        <w:jc w:val="center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3622DB" wp14:editId="00254F10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5942330" cy="2933700"/>
            <wp:effectExtent l="19050" t="19050" r="20320" b="190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924" b="-10499"/>
                    <a:stretch/>
                  </pic:blipFill>
                  <pic:spPr bwMode="auto">
                    <a:xfrm>
                      <a:off x="0" y="0"/>
                      <a:ext cx="5942330" cy="29337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832DE" w14:textId="77777777" w:rsidR="002C25D2" w:rsidRPr="008C05E3" w:rsidRDefault="002C25D2" w:rsidP="002C25D2">
      <w:pPr>
        <w:pStyle w:val="ListParagraph"/>
        <w:spacing w:line="360" w:lineRule="auto"/>
        <w:ind w:left="0"/>
        <w:jc w:val="center"/>
      </w:pPr>
    </w:p>
    <w:p w14:paraId="16D13FD1" w14:textId="7404D338" w:rsidR="00BC6DE8" w:rsidRPr="00A32343" w:rsidRDefault="00BC6DE8" w:rsidP="002C25D2"/>
    <w:sectPr w:rsidR="00BC6DE8" w:rsidRPr="00A32343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C9CA" w14:textId="77777777" w:rsidR="00D47F2C" w:rsidRDefault="00D47F2C" w:rsidP="00273E4A">
      <w:r>
        <w:separator/>
      </w:r>
    </w:p>
  </w:endnote>
  <w:endnote w:type="continuationSeparator" w:id="0">
    <w:p w14:paraId="4C5D7484" w14:textId="77777777" w:rsidR="00D47F2C" w:rsidRDefault="00D47F2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D65B" w14:textId="77777777" w:rsidR="002C25D2" w:rsidRDefault="002C25D2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1EC2A144" wp14:editId="2BB1781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32385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6C71A" id="Line 1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F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maTRZ6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8sAdBR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28B2DDC" w14:textId="0EBE706A" w:rsidR="002C25D2" w:rsidRPr="000F1EBF" w:rsidRDefault="002C25D2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-1910610986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E851DB">
          <w:rPr>
            <w:noProof/>
            <w:sz w:val="22"/>
            <w:szCs w:val="22"/>
            <w:lang w:val="id-ID"/>
          </w:rPr>
          <w:t>3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E851DB"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106B31BC" w14:textId="251396CC" w:rsidR="002C25D2" w:rsidRPr="005F794B" w:rsidRDefault="002C25D2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1668130611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E851DB">
          <w:rPr>
            <w:i/>
            <w:noProof/>
            <w:sz w:val="20"/>
            <w:szCs w:val="20"/>
            <w:lang w:val="id-ID"/>
          </w:rPr>
          <w:t>3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E851DB"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B5FA07B" w14:textId="77777777" w:rsidR="002C25D2" w:rsidRPr="0093677F" w:rsidRDefault="002C25D2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E1C4" w14:textId="77777777" w:rsidR="002C25D2" w:rsidRDefault="002C25D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52581BDF" wp14:editId="19322D9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32385" b="19050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9DF30" id="Line 2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vb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CdfFvb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14:paraId="317FD3CD" w14:textId="77777777" w:rsidR="002C25D2" w:rsidRPr="005F794B" w:rsidRDefault="002C25D2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-1321110767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</w:t>
        </w:r>
        <w:r w:rsidRPr="005F794B">
          <w:rPr>
            <w:lang w:val="id-ID"/>
          </w:rPr>
          <w:fldChar w:fldCharType="end"/>
        </w:r>
      </w:sdtContent>
    </w:sdt>
  </w:p>
  <w:p w14:paraId="0FED30C6" w14:textId="77777777" w:rsidR="002C25D2" w:rsidRPr="005F794B" w:rsidRDefault="002C25D2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-1319571408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974DDFB" w14:textId="77777777" w:rsidR="002C25D2" w:rsidRDefault="002C25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D2CD595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851DB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851DB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542B" w14:textId="77777777" w:rsidR="00D47F2C" w:rsidRDefault="00D47F2C" w:rsidP="00273E4A">
      <w:r>
        <w:separator/>
      </w:r>
    </w:p>
  </w:footnote>
  <w:footnote w:type="continuationSeparator" w:id="0">
    <w:p w14:paraId="63767A68" w14:textId="77777777" w:rsidR="00D47F2C" w:rsidRDefault="00D47F2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2C25D2" w14:paraId="076AB167" w14:textId="77777777" w:rsidTr="005D0782">
      <w:tc>
        <w:tcPr>
          <w:tcW w:w="5220" w:type="dxa"/>
        </w:tcPr>
        <w:p w14:paraId="112F984A" w14:textId="1C04FAB5" w:rsidR="002C25D2" w:rsidRPr="007D4696" w:rsidRDefault="007D4696" w:rsidP="00AC5FA5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69F21709" w14:textId="77777777" w:rsidR="002C25D2" w:rsidRDefault="002C25D2" w:rsidP="00657FF9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247CEF" w14:textId="77777777" w:rsidR="002C25D2" w:rsidRDefault="002C25D2" w:rsidP="005D0782">
    <w:pPr>
      <w:pStyle w:val="Header"/>
      <w:tabs>
        <w:tab w:val="clear" w:pos="9360"/>
      </w:tabs>
    </w:pPr>
    <w:r>
      <w:tab/>
    </w:r>
  </w:p>
  <w:p w14:paraId="49D99F5C" w14:textId="77777777" w:rsidR="002C25D2" w:rsidRDefault="002C2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8C6A" w14:textId="77777777" w:rsidR="002C25D2" w:rsidRDefault="002C25D2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BD9E0DC6"/>
    <w:lvl w:ilvl="0" w:tplc="AE42CD9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2629"/>
    <w:rsid w:val="00145C2E"/>
    <w:rsid w:val="00150E94"/>
    <w:rsid w:val="00151847"/>
    <w:rsid w:val="0015698F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64171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25D2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7728E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D4696"/>
    <w:rsid w:val="007E0EE7"/>
    <w:rsid w:val="00801D88"/>
    <w:rsid w:val="00810737"/>
    <w:rsid w:val="00811C48"/>
    <w:rsid w:val="00815DB3"/>
    <w:rsid w:val="0083459F"/>
    <w:rsid w:val="0083780E"/>
    <w:rsid w:val="00843014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7AD5"/>
    <w:rsid w:val="00B212C7"/>
    <w:rsid w:val="00B25A20"/>
    <w:rsid w:val="00B333BB"/>
    <w:rsid w:val="00B438C4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36B"/>
    <w:rsid w:val="00CD64BC"/>
    <w:rsid w:val="00CD7913"/>
    <w:rsid w:val="00CF11B0"/>
    <w:rsid w:val="00D10BFE"/>
    <w:rsid w:val="00D1264E"/>
    <w:rsid w:val="00D22C95"/>
    <w:rsid w:val="00D30822"/>
    <w:rsid w:val="00D3685C"/>
    <w:rsid w:val="00D37E0D"/>
    <w:rsid w:val="00D47C75"/>
    <w:rsid w:val="00D47F2C"/>
    <w:rsid w:val="00D60A6D"/>
    <w:rsid w:val="00D67DFC"/>
    <w:rsid w:val="00D80B09"/>
    <w:rsid w:val="00D95848"/>
    <w:rsid w:val="00DA4A85"/>
    <w:rsid w:val="00DB0A75"/>
    <w:rsid w:val="00DB7A89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851DB"/>
    <w:rsid w:val="00EB5190"/>
    <w:rsid w:val="00EB7CD4"/>
    <w:rsid w:val="00ED5890"/>
    <w:rsid w:val="00EF17AC"/>
    <w:rsid w:val="00F0587E"/>
    <w:rsid w:val="00F22A92"/>
    <w:rsid w:val="00F2595B"/>
    <w:rsid w:val="00F36E33"/>
    <w:rsid w:val="00F53807"/>
    <w:rsid w:val="00F60A64"/>
    <w:rsid w:val="00F712CE"/>
    <w:rsid w:val="00F80742"/>
    <w:rsid w:val="00F955DA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A2E4-360D-4009-B268-4CBAE268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42</cp:revision>
  <dcterms:created xsi:type="dcterms:W3CDTF">2017-10-20T05:51:00Z</dcterms:created>
  <dcterms:modified xsi:type="dcterms:W3CDTF">2021-09-14T09:16:00Z</dcterms:modified>
</cp:coreProperties>
</file>