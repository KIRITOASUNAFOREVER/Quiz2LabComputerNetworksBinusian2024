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B3E6DCC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3A1F7E">
              <w:rPr>
                <w:rFonts w:ascii="Arial Narrow" w:hAnsi="Arial Narrow" w:cs="Tahoma"/>
                <w:sz w:val="36"/>
              </w:rPr>
              <w:t xml:space="preserve"> </w:t>
            </w:r>
            <w:r w:rsidR="003A1F7E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7598C3A" w:rsidR="000732DF" w:rsidRPr="0036420F" w:rsidRDefault="008B7F7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B7F73">
              <w:rPr>
                <w:rFonts w:ascii="Arial" w:hAnsi="Arial" w:cs="Arial"/>
                <w:b/>
                <w:sz w:val="20"/>
              </w:rPr>
              <w:t>O223-CPEN6098-GA06-02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16EF3DF" w14:textId="77777777" w:rsidR="008E4011" w:rsidRPr="008942C6" w:rsidRDefault="008E4011" w:rsidP="008E4011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Becefort wants to build a new network. You are requested to use </w:t>
      </w:r>
      <w:r>
        <w:rPr>
          <w:b/>
          <w:bCs/>
        </w:rPr>
        <w:t xml:space="preserve">VLAN. Open </w:t>
      </w:r>
      <w:r>
        <w:t xml:space="preserve">the </w:t>
      </w:r>
      <w:r>
        <w:rPr>
          <w:b/>
          <w:bCs/>
        </w:rPr>
        <w:t xml:space="preserve">“Case 01.pka” </w:t>
      </w:r>
      <w:r>
        <w:t xml:space="preserve">file and follow the instructions shown in the case. Make sure that </w:t>
      </w:r>
      <w:r>
        <w:rPr>
          <w:b/>
          <w:bCs/>
        </w:rPr>
        <w:t>every PC in the same division is connected to each other, and not connected to the PC of other division.</w:t>
      </w:r>
    </w:p>
    <w:p w14:paraId="488E9F55" w14:textId="77777777" w:rsidR="008E4011" w:rsidRDefault="008E4011" w:rsidP="008E4011">
      <w:pPr>
        <w:pStyle w:val="ListParagraph"/>
        <w:spacing w:line="360" w:lineRule="auto"/>
      </w:pPr>
      <w:r w:rsidRPr="00613EF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56A6CC" wp14:editId="1399C706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943600" cy="2329127"/>
            <wp:effectExtent l="19050" t="19050" r="19050" b="146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35A52" w14:textId="77777777" w:rsidR="008E4011" w:rsidRDefault="008E4011" w:rsidP="008E4011">
      <w:pPr>
        <w:spacing w:after="200" w:line="276" w:lineRule="auto"/>
      </w:pPr>
      <w:r>
        <w:br w:type="page"/>
      </w:r>
    </w:p>
    <w:p w14:paraId="242CB87C" w14:textId="77777777" w:rsidR="008E4011" w:rsidRPr="008942C6" w:rsidRDefault="008E4011" w:rsidP="008E4011">
      <w:pPr>
        <w:pStyle w:val="ListParagraph"/>
        <w:spacing w:line="360" w:lineRule="auto"/>
      </w:pPr>
    </w:p>
    <w:p w14:paraId="62AE2577" w14:textId="77777777" w:rsidR="008E4011" w:rsidRPr="008942C6" w:rsidRDefault="008E4011" w:rsidP="008E4011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picture below shows the </w:t>
      </w:r>
      <w:r>
        <w:rPr>
          <w:b/>
          <w:bCs/>
        </w:rPr>
        <w:t xml:space="preserve">WLAN </w:t>
      </w:r>
      <w:r>
        <w:t xml:space="preserve">which is requested by Becefort for it’s new apartment building. </w:t>
      </w:r>
      <w:r w:rsidRPr="008942C6">
        <w:rPr>
          <w:b/>
          <w:bCs/>
        </w:rPr>
        <w:t>Open</w:t>
      </w:r>
      <w:r>
        <w:t xml:space="preserve"> the </w:t>
      </w:r>
      <w:r>
        <w:rPr>
          <w:b/>
          <w:bCs/>
        </w:rPr>
        <w:t xml:space="preserve">“Case 02.pka” </w:t>
      </w:r>
      <w:r>
        <w:t xml:space="preserve">file and follow the instructions shown in the case. </w:t>
      </w:r>
      <w:r w:rsidRPr="008942C6">
        <w:rPr>
          <w:b/>
          <w:bCs/>
        </w:rPr>
        <w:t>All</w:t>
      </w:r>
      <w:r>
        <w:t xml:space="preserve"> </w:t>
      </w:r>
      <w:r>
        <w:rPr>
          <w:b/>
          <w:bCs/>
        </w:rPr>
        <w:t>computers must be able to send and receive packet from other computers.</w:t>
      </w:r>
    </w:p>
    <w:p w14:paraId="4DE03DD1" w14:textId="77777777" w:rsidR="008E4011" w:rsidRDefault="008E4011" w:rsidP="008E4011">
      <w:pPr>
        <w:pStyle w:val="ListParagraph"/>
      </w:pPr>
    </w:p>
    <w:p w14:paraId="3D1B3B9A" w14:textId="0262D1C5" w:rsidR="008E4011" w:rsidRDefault="008E4011" w:rsidP="00EF111E">
      <w:pPr>
        <w:pStyle w:val="ListParagraph"/>
        <w:spacing w:line="360" w:lineRule="auto"/>
      </w:pPr>
      <w:r w:rsidRPr="009831E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F2610B" wp14:editId="0ADDAA3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943600" cy="3035797"/>
            <wp:effectExtent l="19050" t="19050" r="19050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7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A4C73" w14:textId="77777777" w:rsidR="008E4011" w:rsidRDefault="008E4011" w:rsidP="008E4011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picture below shows the </w:t>
      </w:r>
      <w:r>
        <w:rPr>
          <w:b/>
          <w:bCs/>
        </w:rPr>
        <w:t xml:space="preserve">LAN </w:t>
      </w:r>
      <w:r>
        <w:t xml:space="preserve">which is requested by Becefort.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“Case 03.pka” </w:t>
      </w:r>
      <w:r>
        <w:t>file and follow the instructions shown in the case.</w:t>
      </w:r>
    </w:p>
    <w:p w14:paraId="63E3B8E2" w14:textId="77777777" w:rsidR="008E4011" w:rsidRDefault="008E4011" w:rsidP="008E4011">
      <w:pPr>
        <w:pStyle w:val="ListParagraph"/>
        <w:spacing w:line="360" w:lineRule="auto"/>
      </w:pPr>
      <w:r w:rsidRPr="00FE71C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531507" wp14:editId="674F615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943600" cy="1526912"/>
            <wp:effectExtent l="19050" t="19050" r="19050" b="165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9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89F87" w14:textId="77777777" w:rsidR="008E4011" w:rsidRDefault="008E4011" w:rsidP="008E4011">
      <w:pPr>
        <w:spacing w:after="200" w:line="276" w:lineRule="auto"/>
      </w:pPr>
      <w:r>
        <w:br w:type="page"/>
      </w:r>
    </w:p>
    <w:p w14:paraId="414CC753" w14:textId="77777777" w:rsidR="008E4011" w:rsidRDefault="008E4011" w:rsidP="008E4011">
      <w:pPr>
        <w:pStyle w:val="ListParagraph"/>
        <w:numPr>
          <w:ilvl w:val="0"/>
          <w:numId w:val="13"/>
        </w:numPr>
        <w:spacing w:after="0" w:line="360" w:lineRule="auto"/>
      </w:pPr>
      <w:r>
        <w:lastRenderedPageBreak/>
        <w:t xml:space="preserve">The picture below shows the </w:t>
      </w:r>
      <w:r>
        <w:rPr>
          <w:b/>
          <w:bCs/>
        </w:rPr>
        <w:t xml:space="preserve">LAN </w:t>
      </w:r>
      <w:r>
        <w:t xml:space="preserve">which is requested by Becefort.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“Case 04.pka” </w:t>
      </w:r>
      <w:r>
        <w:t>file and follow the instructions shown in the case.</w:t>
      </w:r>
    </w:p>
    <w:p w14:paraId="3987875B" w14:textId="77777777" w:rsidR="008E4011" w:rsidRPr="008942C6" w:rsidRDefault="008E4011" w:rsidP="008E4011">
      <w:pPr>
        <w:pStyle w:val="ListParagraph"/>
        <w:spacing w:line="360" w:lineRule="auto"/>
      </w:pPr>
      <w:r w:rsidRPr="00FE71C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0934DC" wp14:editId="1F6592A3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5943600" cy="3085672"/>
            <wp:effectExtent l="19050" t="19050" r="19050" b="196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6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3FD1" w14:textId="04D81A20" w:rsidR="00BC6DE8" w:rsidRPr="00A32343" w:rsidRDefault="00BC6DE8" w:rsidP="008E4011"/>
    <w:sectPr w:rsidR="00BC6DE8" w:rsidRPr="00A32343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FA65" w14:textId="77777777" w:rsidR="00F9603C" w:rsidRDefault="00F9603C" w:rsidP="00273E4A">
      <w:r>
        <w:separator/>
      </w:r>
    </w:p>
  </w:endnote>
  <w:endnote w:type="continuationSeparator" w:id="0">
    <w:p w14:paraId="6D8E18C8" w14:textId="77777777" w:rsidR="00F9603C" w:rsidRDefault="00F9603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3CE96FF4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BD0166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BD0166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4E37" w14:textId="77777777" w:rsidR="00F9603C" w:rsidRDefault="00F9603C" w:rsidP="00273E4A">
      <w:r>
        <w:separator/>
      </w:r>
    </w:p>
  </w:footnote>
  <w:footnote w:type="continuationSeparator" w:id="0">
    <w:p w14:paraId="2AB0B130" w14:textId="77777777" w:rsidR="00F9603C" w:rsidRDefault="00F9603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447AAA"/>
    <w:multiLevelType w:val="hybridMultilevel"/>
    <w:tmpl w:val="206C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6C2B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1F7E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6000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1B68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B7F73"/>
    <w:rsid w:val="008C1A4A"/>
    <w:rsid w:val="008D1B94"/>
    <w:rsid w:val="008D411F"/>
    <w:rsid w:val="008E4011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D0166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11E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9603C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BA20-6794-4211-910F-4C5C738F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40</cp:revision>
  <dcterms:created xsi:type="dcterms:W3CDTF">2017-10-20T05:51:00Z</dcterms:created>
  <dcterms:modified xsi:type="dcterms:W3CDTF">2021-09-14T09:16:00Z</dcterms:modified>
</cp:coreProperties>
</file>